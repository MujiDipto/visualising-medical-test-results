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able for document title, picture of plane tickets and form use instructions"/>
      </w:tblPr>
      <w:tblGrid>
        <w:gridCol w:w="2698"/>
        <w:gridCol w:w="6662"/>
      </w:tblGrid>
      <w:tr w:rsidR="00E70901" w14:paraId="5A47E639" w14:textId="77777777" w:rsidTr="004A5EC2">
        <w:tc>
          <w:tcPr>
            <w:tcW w:w="2698" w:type="dxa"/>
            <w:vAlign w:val="bottom"/>
          </w:tcPr>
          <w:p w14:paraId="41E1AE09" w14:textId="77777777" w:rsidR="00E70901" w:rsidRDefault="003B43F5">
            <w:r>
              <w:rPr>
                <w:noProof/>
                <w:lang w:eastAsia="en-US"/>
              </w:rPr>
              <w:drawing>
                <wp:inline distT="0" distB="0" distL="0" distR="0" wp14:anchorId="4A7EE12B" wp14:editId="4D9D6882">
                  <wp:extent cx="952500" cy="952500"/>
                  <wp:effectExtent l="0" t="0" r="0" b="0"/>
                  <wp:docPr id="1" name="Picture 1" descr="Clipboard Partially Crossed out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lipboard Partially Crossed out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bottom"/>
          </w:tcPr>
          <w:p w14:paraId="09DE73D4" w14:textId="5B866403" w:rsidR="00E70901" w:rsidRDefault="005E241D">
            <w:pPr>
              <w:pStyle w:val="Title"/>
            </w:pPr>
            <w:sdt>
              <w:sdtPr>
                <w:alias w:val="Enter title:"/>
                <w:tag w:val="Enter title:"/>
                <w:id w:val="1003319540"/>
                <w:placeholder>
                  <w:docPart w:val="FC06505C8DF8417CA2B5B77C14D9E8E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86F70">
                  <w:t>Complete Blood Count Test Sample</w:t>
                </w:r>
              </w:sdtContent>
            </w:sdt>
          </w:p>
          <w:p w14:paraId="360E365A" w14:textId="54B2D08B" w:rsidR="00115442" w:rsidRPr="00D52232" w:rsidRDefault="00A86F70" w:rsidP="00115442">
            <w:pPr>
              <w:pStyle w:val="Subtitle"/>
              <w:ind w:left="72"/>
            </w:pPr>
            <w:r>
              <w:t>This is a sample test result for a CBC test. All identification information</w:t>
            </w:r>
            <w:r w:rsidR="00242828">
              <w:t xml:space="preserve"> such as names</w:t>
            </w:r>
            <w:r>
              <w:t xml:space="preserve"> ha</w:t>
            </w:r>
            <w:r w:rsidR="00242828">
              <w:t>ve</w:t>
            </w:r>
            <w:r>
              <w:t xml:space="preserve"> been removed.</w:t>
            </w:r>
          </w:p>
        </w:tc>
      </w:tr>
    </w:tbl>
    <w:p w14:paraId="1357F625" w14:textId="0CF1595A" w:rsidR="00E70901" w:rsidRDefault="00A86F70">
      <w:pPr>
        <w:pStyle w:val="Heading1"/>
      </w:pPr>
      <w:r>
        <w:t>Red Blood Cell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Personal information table"/>
      </w:tblPr>
      <w:tblGrid>
        <w:gridCol w:w="4680"/>
        <w:gridCol w:w="4680"/>
      </w:tblGrid>
      <w:tr w:rsidR="00E70901" w14:paraId="04156212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08AB053" w14:textId="0838D71E" w:rsidR="00E70901" w:rsidRPr="005C237A" w:rsidRDefault="00A86F70" w:rsidP="00591903">
            <w:proofErr w:type="gramStart"/>
            <w:r>
              <w:t>RBC(</w:t>
            </w:r>
            <w:proofErr w:type="gramEnd"/>
            <w:r>
              <w:t>Total Count)</w:t>
            </w:r>
          </w:p>
        </w:tc>
        <w:tc>
          <w:tcPr>
            <w:tcW w:w="4680" w:type="dxa"/>
          </w:tcPr>
          <w:p w14:paraId="539B338C" w14:textId="5616F696" w:rsidR="00E70901" w:rsidRPr="009D07BB" w:rsidRDefault="00A86F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4.02 10^12/L</w:t>
            </w:r>
          </w:p>
        </w:tc>
      </w:tr>
      <w:tr w:rsidR="00E70901" w14:paraId="2B1B7F55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36008B5" w14:textId="2DC5DD54" w:rsidR="00E70901" w:rsidRDefault="00A86F70" w:rsidP="00591903">
            <w:r>
              <w:t>Hb</w:t>
            </w:r>
          </w:p>
        </w:tc>
        <w:tc>
          <w:tcPr>
            <w:tcW w:w="4680" w:type="dxa"/>
          </w:tcPr>
          <w:p w14:paraId="563ADC1F" w14:textId="08FF8226" w:rsidR="00E70901" w:rsidRPr="008E01D7" w:rsidRDefault="00A86F7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11.9 gm/dl</w:t>
            </w:r>
          </w:p>
        </w:tc>
      </w:tr>
      <w:tr w:rsidR="00E70901" w14:paraId="124D39DC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8F0B333" w14:textId="1375A1C7" w:rsidR="00E70901" w:rsidRDefault="00A86F70" w:rsidP="00591903">
            <w:r>
              <w:t>HCT/PCV</w:t>
            </w:r>
          </w:p>
        </w:tc>
        <w:tc>
          <w:tcPr>
            <w:tcW w:w="4680" w:type="dxa"/>
          </w:tcPr>
          <w:p w14:paraId="251784C5" w14:textId="1389AD3C" w:rsidR="00E70901" w:rsidRPr="008E01D7" w:rsidRDefault="00A86F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37.7 %</w:t>
            </w:r>
          </w:p>
        </w:tc>
      </w:tr>
      <w:tr w:rsidR="00E70901" w14:paraId="54EA477D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7B15A8E" w14:textId="6F79785E" w:rsidR="00E70901" w:rsidRDefault="00A86F70" w:rsidP="00591903">
            <w:r>
              <w:t>MCV</w:t>
            </w:r>
          </w:p>
        </w:tc>
        <w:tc>
          <w:tcPr>
            <w:tcW w:w="4680" w:type="dxa"/>
          </w:tcPr>
          <w:p w14:paraId="29EBC4D1" w14:textId="57C04EBF" w:rsidR="00E70901" w:rsidRPr="008E01D7" w:rsidRDefault="00A86F7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93.8 </w:t>
            </w:r>
            <w:proofErr w:type="spellStart"/>
            <w:r>
              <w:t>fl</w:t>
            </w:r>
            <w:proofErr w:type="spellEnd"/>
          </w:p>
        </w:tc>
      </w:tr>
      <w:tr w:rsidR="00E70901" w14:paraId="0B88B8BC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AC55DC7" w14:textId="1404741D" w:rsidR="00E70901" w:rsidRDefault="00A86F70" w:rsidP="00591903">
            <w:r>
              <w:t>MCH</w:t>
            </w:r>
          </w:p>
        </w:tc>
        <w:tc>
          <w:tcPr>
            <w:tcW w:w="4680" w:type="dxa"/>
          </w:tcPr>
          <w:p w14:paraId="40AB6D31" w14:textId="2EACD15F" w:rsidR="00E70901" w:rsidRPr="008E01D7" w:rsidRDefault="00A86F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29.6 </w:t>
            </w:r>
            <w:proofErr w:type="spellStart"/>
            <w:r>
              <w:t>pg</w:t>
            </w:r>
            <w:proofErr w:type="spellEnd"/>
          </w:p>
        </w:tc>
      </w:tr>
      <w:tr w:rsidR="00E70901" w14:paraId="0F167058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723C629" w14:textId="0649D54A" w:rsidR="00E70901" w:rsidRDefault="00A86F70" w:rsidP="00591903">
            <w:r>
              <w:t>MCHC</w:t>
            </w:r>
          </w:p>
        </w:tc>
        <w:tc>
          <w:tcPr>
            <w:tcW w:w="4680" w:type="dxa"/>
          </w:tcPr>
          <w:p w14:paraId="5275DFC5" w14:textId="00E3230E" w:rsidR="00E70901" w:rsidRPr="008E01D7" w:rsidRDefault="00A86F7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31.6 gm/dl</w:t>
            </w:r>
          </w:p>
        </w:tc>
      </w:tr>
      <w:tr w:rsidR="00E70901" w14:paraId="7FA8AD6B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AE0A965" w14:textId="5ABE3835" w:rsidR="00E70901" w:rsidRDefault="00A86F70" w:rsidP="00591903">
            <w:r>
              <w:t>RDW</w:t>
            </w:r>
          </w:p>
        </w:tc>
        <w:tc>
          <w:tcPr>
            <w:tcW w:w="4680" w:type="dxa"/>
          </w:tcPr>
          <w:p w14:paraId="47CF8831" w14:textId="0786A267" w:rsidR="00E70901" w:rsidRPr="00195FFA" w:rsidRDefault="00A86F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14.2 %</w:t>
            </w:r>
          </w:p>
        </w:tc>
      </w:tr>
    </w:tbl>
    <w:p w14:paraId="2D053924" w14:textId="748186F4" w:rsidR="00E70901" w:rsidRDefault="00A86F70">
      <w:pPr>
        <w:pStyle w:val="Heading1"/>
      </w:pPr>
      <w:r>
        <w:t>Platelet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Business information table"/>
      </w:tblPr>
      <w:tblGrid>
        <w:gridCol w:w="4680"/>
        <w:gridCol w:w="4680"/>
      </w:tblGrid>
      <w:tr w:rsidR="00E70901" w14:paraId="035A57A0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C6DD858" w14:textId="766B2A0B" w:rsidR="00E70901" w:rsidRDefault="00A86F70" w:rsidP="00591903">
            <w:proofErr w:type="gramStart"/>
            <w:r>
              <w:t>PLT(</w:t>
            </w:r>
            <w:proofErr w:type="gramEnd"/>
            <w:r>
              <w:t>Total Count)</w:t>
            </w:r>
          </w:p>
        </w:tc>
        <w:tc>
          <w:tcPr>
            <w:tcW w:w="4680" w:type="dxa"/>
          </w:tcPr>
          <w:p w14:paraId="5D117FA2" w14:textId="377EF791" w:rsidR="00E70901" w:rsidRPr="00195FFA" w:rsidRDefault="00A86F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211 10^</w:t>
            </w:r>
            <w:r w:rsidR="00242828">
              <w:t>9/L</w:t>
            </w:r>
          </w:p>
        </w:tc>
      </w:tr>
      <w:tr w:rsidR="00E70901" w14:paraId="70012BFE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BE04C93" w14:textId="11C0E865" w:rsidR="00E70901" w:rsidRDefault="00A86F70" w:rsidP="00591903">
            <w:r>
              <w:t>MPV</w:t>
            </w:r>
          </w:p>
        </w:tc>
        <w:tc>
          <w:tcPr>
            <w:tcW w:w="4680" w:type="dxa"/>
          </w:tcPr>
          <w:p w14:paraId="26E666C4" w14:textId="38A5C5AA" w:rsidR="00E70901" w:rsidRPr="00195FFA" w:rsidRDefault="0024282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13.0 </w:t>
            </w:r>
            <w:proofErr w:type="spellStart"/>
            <w:r>
              <w:t>fl</w:t>
            </w:r>
            <w:proofErr w:type="spellEnd"/>
          </w:p>
        </w:tc>
      </w:tr>
    </w:tbl>
    <w:p w14:paraId="0A43DDA4" w14:textId="367BCAA5" w:rsidR="00E70901" w:rsidRPr="00725D0A" w:rsidRDefault="00A86F70">
      <w:pPr>
        <w:pStyle w:val="Heading1"/>
        <w:keepNext/>
        <w:keepLines/>
      </w:pPr>
      <w:r>
        <w:t>White Blood Cell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Emergency and medical information table"/>
      </w:tblPr>
      <w:tblGrid>
        <w:gridCol w:w="4680"/>
        <w:gridCol w:w="4680"/>
      </w:tblGrid>
      <w:tr w:rsidR="00E70901" w14:paraId="7ECC801F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89AA46F" w14:textId="4B26F638" w:rsidR="00E70901" w:rsidRPr="00E07A9C" w:rsidRDefault="00A86F70" w:rsidP="00591903">
            <w:proofErr w:type="gramStart"/>
            <w:r>
              <w:t>WBC(</w:t>
            </w:r>
            <w:proofErr w:type="gramEnd"/>
            <w:r>
              <w:t>Total Count)</w:t>
            </w:r>
          </w:p>
        </w:tc>
        <w:tc>
          <w:tcPr>
            <w:tcW w:w="4680" w:type="dxa"/>
          </w:tcPr>
          <w:p w14:paraId="0FA31796" w14:textId="11ED8C98" w:rsidR="00E70901" w:rsidRPr="00FD6E01" w:rsidRDefault="00242828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11.11 10^9/L</w:t>
            </w:r>
          </w:p>
        </w:tc>
      </w:tr>
      <w:tr w:rsidR="00E70901" w14:paraId="1A68B085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65C3308" w14:textId="01E59779" w:rsidR="00E70901" w:rsidRPr="00725D0A" w:rsidRDefault="00A86F70" w:rsidP="00725D0A">
            <w:r>
              <w:t>Neutrophil</w:t>
            </w:r>
          </w:p>
        </w:tc>
        <w:tc>
          <w:tcPr>
            <w:tcW w:w="4680" w:type="dxa"/>
          </w:tcPr>
          <w:p w14:paraId="1A1E607F" w14:textId="48130FA8" w:rsidR="00E70901" w:rsidRPr="00FD6E01" w:rsidRDefault="0024282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90.1 %</w:t>
            </w:r>
          </w:p>
        </w:tc>
      </w:tr>
      <w:tr w:rsidR="00E70901" w14:paraId="4A5D563D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D48A3A0" w14:textId="58D93C39" w:rsidR="00E70901" w:rsidRPr="00E07A9C" w:rsidRDefault="00A86F70" w:rsidP="00591903">
            <w:r>
              <w:t>Lymphocyte</w:t>
            </w:r>
          </w:p>
        </w:tc>
        <w:tc>
          <w:tcPr>
            <w:tcW w:w="4680" w:type="dxa"/>
          </w:tcPr>
          <w:p w14:paraId="26BA0BA4" w14:textId="5FA13C49" w:rsidR="00E70901" w:rsidRPr="00FD6E01" w:rsidRDefault="00242828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7.7 %</w:t>
            </w:r>
          </w:p>
        </w:tc>
      </w:tr>
      <w:tr w:rsidR="00E70901" w14:paraId="56A835BF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9C23CD2" w14:textId="4B3A37BC" w:rsidR="00E70901" w:rsidRPr="00E07A9C" w:rsidRDefault="00A86F70" w:rsidP="00591903">
            <w:r>
              <w:t>Monocyte</w:t>
            </w:r>
          </w:p>
        </w:tc>
        <w:tc>
          <w:tcPr>
            <w:tcW w:w="4680" w:type="dxa"/>
          </w:tcPr>
          <w:p w14:paraId="2BA43C40" w14:textId="1FF963E6" w:rsidR="00E70901" w:rsidRPr="00FD6E01" w:rsidRDefault="0024282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2.1 %</w:t>
            </w:r>
          </w:p>
        </w:tc>
      </w:tr>
      <w:tr w:rsidR="00E70901" w14:paraId="21EEB12E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E22B9B4" w14:textId="12CC7D8D" w:rsidR="00E70901" w:rsidRPr="00E07A9C" w:rsidRDefault="00A86F70" w:rsidP="00591903">
            <w:r>
              <w:t>Eosinophil</w:t>
            </w:r>
          </w:p>
        </w:tc>
        <w:tc>
          <w:tcPr>
            <w:tcW w:w="4680" w:type="dxa"/>
          </w:tcPr>
          <w:p w14:paraId="653AF5A5" w14:textId="7073D614" w:rsidR="00E70901" w:rsidRPr="00FD6E01" w:rsidRDefault="00242828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0.0 %</w:t>
            </w:r>
          </w:p>
        </w:tc>
      </w:tr>
      <w:tr w:rsidR="00E70901" w14:paraId="46E5205B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D0FFD50" w14:textId="4D633BC8" w:rsidR="00E70901" w:rsidRPr="00725D0A" w:rsidRDefault="00A86F70" w:rsidP="00725D0A">
            <w:r>
              <w:t>Basophil</w:t>
            </w:r>
          </w:p>
        </w:tc>
        <w:tc>
          <w:tcPr>
            <w:tcW w:w="4680" w:type="dxa"/>
          </w:tcPr>
          <w:p w14:paraId="4975CA77" w14:textId="360E7473" w:rsidR="00E70901" w:rsidRPr="00FD6E01" w:rsidRDefault="0024282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0.1 %</w:t>
            </w:r>
          </w:p>
        </w:tc>
      </w:tr>
    </w:tbl>
    <w:p w14:paraId="255DEEA1" w14:textId="7B239ABF" w:rsidR="00E70901" w:rsidRPr="00725D0A" w:rsidRDefault="00A86F70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  <w:r>
        <w:t>ESR</w:t>
      </w:r>
      <w:r>
        <w:tab/>
      </w:r>
      <w:r>
        <w:tab/>
        <w:t>31</w:t>
      </w:r>
    </w:p>
    <w:tbl>
      <w:tblPr>
        <w:tblStyle w:val="ListTable6Colorful-Accent1"/>
        <w:tblW w:w="5000" w:type="pct"/>
        <w:tblLayout w:type="fixed"/>
        <w:tblLook w:val="04A0" w:firstRow="1" w:lastRow="0" w:firstColumn="1" w:lastColumn="0" w:noHBand="0" w:noVBand="1"/>
        <w:tblDescription w:val="Hotel itinerary information table"/>
      </w:tblPr>
      <w:tblGrid>
        <w:gridCol w:w="1440"/>
        <w:gridCol w:w="1710"/>
        <w:gridCol w:w="2128"/>
        <w:gridCol w:w="2282"/>
        <w:gridCol w:w="1800"/>
      </w:tblGrid>
      <w:tr w:rsidR="008357AC" w14:paraId="46ECF818" w14:textId="77777777" w:rsidTr="00C8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E5D528" w14:textId="3251FF02" w:rsidR="008357AC" w:rsidRPr="001863DB" w:rsidRDefault="008357AC" w:rsidP="008357AC"/>
        </w:tc>
        <w:tc>
          <w:tcPr>
            <w:tcW w:w="1710" w:type="dxa"/>
          </w:tcPr>
          <w:p w14:paraId="012F6475" w14:textId="1903654D" w:rsidR="008357AC" w:rsidRPr="008357AC" w:rsidRDefault="008357AC" w:rsidP="0083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14:paraId="122D98F9" w14:textId="383D0C08" w:rsidR="008357AC" w:rsidRDefault="008357AC" w:rsidP="0083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2" w:type="dxa"/>
          </w:tcPr>
          <w:p w14:paraId="7A525256" w14:textId="31D7A0B5" w:rsidR="008357AC" w:rsidRPr="008357AC" w:rsidRDefault="008357AC" w:rsidP="0083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32D9654" w14:textId="3D103540" w:rsidR="008357AC" w:rsidRPr="008357AC" w:rsidRDefault="008357AC" w:rsidP="0083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C19507" w14:textId="77777777" w:rsidR="00475B09" w:rsidRDefault="00475B09"/>
    <w:sectPr w:rsidR="00475B0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80220" w14:textId="77777777" w:rsidR="005E241D" w:rsidRDefault="005E241D">
      <w:pPr>
        <w:spacing w:before="0" w:after="0"/>
      </w:pPr>
      <w:r>
        <w:separator/>
      </w:r>
    </w:p>
    <w:p w14:paraId="1A765EDE" w14:textId="77777777" w:rsidR="005E241D" w:rsidRDefault="005E241D"/>
  </w:endnote>
  <w:endnote w:type="continuationSeparator" w:id="0">
    <w:p w14:paraId="1BD60D2F" w14:textId="77777777" w:rsidR="005E241D" w:rsidRDefault="005E241D">
      <w:pPr>
        <w:spacing w:before="0" w:after="0"/>
      </w:pPr>
      <w:r>
        <w:continuationSeparator/>
      </w:r>
    </w:p>
    <w:p w14:paraId="7DC48F4C" w14:textId="77777777" w:rsidR="005E241D" w:rsidRDefault="005E2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88DC" w14:textId="77777777" w:rsidR="00E70901" w:rsidRDefault="003B43F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266D8"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 w:rsidR="00A266D8"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4635F" w14:textId="566DFEB6" w:rsidR="00E70901" w:rsidRPr="00A86F70" w:rsidRDefault="00A86F70">
    <w:pPr>
      <w:pStyle w:val="Footer"/>
      <w:rPr>
        <w:lang w:val="en-AU"/>
      </w:rPr>
    </w:pPr>
    <w:r>
      <w:rPr>
        <w:lang w:val="en-AU"/>
      </w:rPr>
      <w:t>Sample Test 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3F048" w14:textId="77777777" w:rsidR="005E241D" w:rsidRDefault="005E241D">
      <w:pPr>
        <w:spacing w:before="0" w:after="0"/>
      </w:pPr>
      <w:r>
        <w:separator/>
      </w:r>
    </w:p>
    <w:p w14:paraId="77D5CD8C" w14:textId="77777777" w:rsidR="005E241D" w:rsidRDefault="005E241D"/>
  </w:footnote>
  <w:footnote w:type="continuationSeparator" w:id="0">
    <w:p w14:paraId="64D4B07D" w14:textId="77777777" w:rsidR="005E241D" w:rsidRDefault="005E241D">
      <w:pPr>
        <w:spacing w:before="0" w:after="0"/>
      </w:pPr>
      <w:r>
        <w:continuationSeparator/>
      </w:r>
    </w:p>
    <w:p w14:paraId="4E83A624" w14:textId="77777777" w:rsidR="005E241D" w:rsidRDefault="005E24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D0476" w14:textId="1A352A29" w:rsidR="00E70901" w:rsidRPr="005C237A" w:rsidRDefault="005E241D" w:rsidP="005C237A">
    <w:pPr>
      <w:pStyle w:val="Header"/>
    </w:pPr>
    <w:sdt>
      <w:sdtPr>
        <w:alias w:val="Enter title:"/>
        <w:tag w:val="Enter title:"/>
        <w:id w:val="1893379479"/>
        <w:placeholder>
          <w:docPart w:val="A9216D100C0F40A8ACFB39D7768317D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r w:rsidR="00A86F70">
          <w:t>Complete Blood Count Test Sample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528524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5C2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EA3F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DA8B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963E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BE54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D8EB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4644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3E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1E42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70"/>
    <w:rsid w:val="00055DD2"/>
    <w:rsid w:val="000872FD"/>
    <w:rsid w:val="000B59A4"/>
    <w:rsid w:val="000C6A19"/>
    <w:rsid w:val="001123E1"/>
    <w:rsid w:val="00115442"/>
    <w:rsid w:val="001863DB"/>
    <w:rsid w:val="00195FFA"/>
    <w:rsid w:val="001B07A7"/>
    <w:rsid w:val="001C1F42"/>
    <w:rsid w:val="00213864"/>
    <w:rsid w:val="002154D1"/>
    <w:rsid w:val="00237F67"/>
    <w:rsid w:val="00242828"/>
    <w:rsid w:val="002F2237"/>
    <w:rsid w:val="00302E31"/>
    <w:rsid w:val="0030584F"/>
    <w:rsid w:val="00307FFA"/>
    <w:rsid w:val="003B43F5"/>
    <w:rsid w:val="003B6D80"/>
    <w:rsid w:val="003C3694"/>
    <w:rsid w:val="003E1700"/>
    <w:rsid w:val="004103C9"/>
    <w:rsid w:val="0042176A"/>
    <w:rsid w:val="0044495A"/>
    <w:rsid w:val="00475B09"/>
    <w:rsid w:val="004A5EC2"/>
    <w:rsid w:val="004E0A62"/>
    <w:rsid w:val="004E6C6D"/>
    <w:rsid w:val="004F3295"/>
    <w:rsid w:val="004F5374"/>
    <w:rsid w:val="00546046"/>
    <w:rsid w:val="00556980"/>
    <w:rsid w:val="005821CA"/>
    <w:rsid w:val="00591903"/>
    <w:rsid w:val="005C237A"/>
    <w:rsid w:val="005D1250"/>
    <w:rsid w:val="005E241D"/>
    <w:rsid w:val="005E4EF0"/>
    <w:rsid w:val="006B2958"/>
    <w:rsid w:val="00725D0A"/>
    <w:rsid w:val="007968F0"/>
    <w:rsid w:val="007B4E8C"/>
    <w:rsid w:val="007D6DB7"/>
    <w:rsid w:val="0082011E"/>
    <w:rsid w:val="008357AC"/>
    <w:rsid w:val="008420DB"/>
    <w:rsid w:val="00890075"/>
    <w:rsid w:val="008E01D7"/>
    <w:rsid w:val="009210F2"/>
    <w:rsid w:val="00941262"/>
    <w:rsid w:val="00955E1D"/>
    <w:rsid w:val="009775B6"/>
    <w:rsid w:val="009A6028"/>
    <w:rsid w:val="009C01DA"/>
    <w:rsid w:val="009D07BB"/>
    <w:rsid w:val="009D2DDE"/>
    <w:rsid w:val="009D47FD"/>
    <w:rsid w:val="00A266D8"/>
    <w:rsid w:val="00A54139"/>
    <w:rsid w:val="00A740B4"/>
    <w:rsid w:val="00A81087"/>
    <w:rsid w:val="00A86F70"/>
    <w:rsid w:val="00AD099E"/>
    <w:rsid w:val="00B34612"/>
    <w:rsid w:val="00BD3253"/>
    <w:rsid w:val="00BD78EE"/>
    <w:rsid w:val="00C47EEF"/>
    <w:rsid w:val="00C60D3C"/>
    <w:rsid w:val="00C67AA2"/>
    <w:rsid w:val="00C703F1"/>
    <w:rsid w:val="00C83781"/>
    <w:rsid w:val="00CB687B"/>
    <w:rsid w:val="00D251E5"/>
    <w:rsid w:val="00D44363"/>
    <w:rsid w:val="00D52232"/>
    <w:rsid w:val="00D85AAA"/>
    <w:rsid w:val="00DF5B1B"/>
    <w:rsid w:val="00E07A9C"/>
    <w:rsid w:val="00E70901"/>
    <w:rsid w:val="00EB2D6D"/>
    <w:rsid w:val="00F12D7A"/>
    <w:rsid w:val="00FA1805"/>
    <w:rsid w:val="00FD07A3"/>
    <w:rsid w:val="00F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BFE41F"/>
  <w15:chartTrackingRefBased/>
  <w15:docId w15:val="{ADCE8120-56DD-449E-8C61-2ECA1D72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253"/>
  </w:style>
  <w:style w:type="paragraph" w:styleId="Heading1">
    <w:name w:val="heading 1"/>
    <w:basedOn w:val="Normal"/>
    <w:link w:val="Heading1Char"/>
    <w:uiPriority w:val="9"/>
    <w:qFormat/>
    <w:rsid w:val="00BD78EE"/>
    <w:pPr>
      <w:spacing w:before="360" w:after="60"/>
      <w:contextualSpacing/>
      <w:outlineLvl w:val="0"/>
    </w:pPr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58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B2958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EE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58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58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93530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EE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EE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EE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D47FD"/>
  </w:style>
  <w:style w:type="paragraph" w:styleId="Footer">
    <w:name w:val="footer"/>
    <w:basedOn w:val="Normal"/>
    <w:link w:val="FooterChar"/>
    <w:uiPriority w:val="99"/>
    <w:rsid w:val="009D47FD"/>
    <w:pPr>
      <w:pBdr>
        <w:top w:val="single" w:sz="4" w:space="1" w:color="auto"/>
        <w:bottom w:val="single" w:sz="4" w:space="1" w:color="auto"/>
      </w:pBdr>
      <w:shd w:val="clear" w:color="auto" w:fill="ECF0E9" w:themeFill="accent1" w:themeFillTint="33"/>
      <w:spacing w:before="0" w:after="0"/>
      <w:jc w:val="center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47FD"/>
    <w:rPr>
      <w:szCs w:val="20"/>
      <w:shd w:val="clear" w:color="auto" w:fill="ECF0E9" w:themeFill="accent1" w:themeFillTint="33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78EE"/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67AA2"/>
    <w:pPr>
      <w:pBdr>
        <w:bottom w:val="single" w:sz="4" w:space="1" w:color="DC7D0E" w:themeColor="accent2" w:themeShade="BF"/>
      </w:pBdr>
      <w:jc w:val="right"/>
    </w:pPr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67AA2"/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table" w:styleId="ListTable6Colorful-Accent1">
    <w:name w:val="List Table 6 Colorful Accent 1"/>
    <w:basedOn w:val="TableNormal"/>
    <w:uiPriority w:val="51"/>
    <w:rsid w:val="004A5EC2"/>
    <w:rPr>
      <w:color w:val="536142" w:themeColor="accent1" w:themeShade="80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  <w:tblCellMar>
        <w:left w:w="72" w:type="dxa"/>
        <w:right w:w="72" w:type="dxa"/>
      </w:tblCellMar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2011E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0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75B09"/>
  </w:style>
  <w:style w:type="paragraph" w:styleId="BlockText">
    <w:name w:val="Block Text"/>
    <w:basedOn w:val="Normal"/>
    <w:uiPriority w:val="99"/>
    <w:semiHidden/>
    <w:unhideWhenUsed/>
    <w:rsid w:val="0082011E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75B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5B09"/>
  </w:style>
  <w:style w:type="paragraph" w:styleId="BodyText2">
    <w:name w:val="Body Text 2"/>
    <w:basedOn w:val="Normal"/>
    <w:link w:val="BodyText2Char"/>
    <w:uiPriority w:val="99"/>
    <w:semiHidden/>
    <w:unhideWhenUsed/>
    <w:rsid w:val="00475B0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75B09"/>
  </w:style>
  <w:style w:type="paragraph" w:styleId="BodyText3">
    <w:name w:val="Body Text 3"/>
    <w:basedOn w:val="Normal"/>
    <w:link w:val="BodyText3Char"/>
    <w:uiPriority w:val="99"/>
    <w:semiHidden/>
    <w:unhideWhenUsed/>
    <w:rsid w:val="00475B0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5B0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75B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5B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5B0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75B0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5B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75B0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75B0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75B0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B687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B09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75B09"/>
  </w:style>
  <w:style w:type="table" w:styleId="ColorfulGrid">
    <w:name w:val="Colorful Grid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5B0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B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B0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B0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5B09"/>
  </w:style>
  <w:style w:type="character" w:customStyle="1" w:styleId="DateChar">
    <w:name w:val="Date Char"/>
    <w:basedOn w:val="DefaultParagraphFont"/>
    <w:link w:val="Date"/>
    <w:uiPriority w:val="99"/>
    <w:semiHidden/>
    <w:rsid w:val="00475B09"/>
  </w:style>
  <w:style w:type="paragraph" w:styleId="DocumentMap">
    <w:name w:val="Document Map"/>
    <w:basedOn w:val="Normal"/>
    <w:link w:val="DocumentMap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5B0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75B09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75B09"/>
  </w:style>
  <w:style w:type="character" w:styleId="Emphasis">
    <w:name w:val="Emphasis"/>
    <w:basedOn w:val="DefaultParagraphFont"/>
    <w:uiPriority w:val="20"/>
    <w:semiHidden/>
    <w:unhideWhenUsed/>
    <w:qFormat/>
    <w:rsid w:val="00475B0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5B0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75B0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5B09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B09"/>
    <w:rPr>
      <w:szCs w:val="20"/>
    </w:rPr>
  </w:style>
  <w:style w:type="table" w:styleId="GridTable1Light">
    <w:name w:val="Grid Table 1 Light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58"/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EE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58"/>
    <w:rPr>
      <w:rFonts w:asciiTheme="majorHAnsi" w:eastAsiaTheme="majorEastAsia" w:hAnsiTheme="majorHAnsi" w:cstheme="majorBidi"/>
      <w:color w:val="444D26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58"/>
    <w:rPr>
      <w:rFonts w:asciiTheme="majorHAnsi" w:eastAsiaTheme="majorEastAsia" w:hAnsiTheme="majorHAnsi" w:cstheme="majorBidi"/>
      <w:color w:val="935309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EE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E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E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75B09"/>
  </w:style>
  <w:style w:type="paragraph" w:styleId="HTMLAddress">
    <w:name w:val="HTML Address"/>
    <w:basedOn w:val="Normal"/>
    <w:link w:val="HTMLAddressChar"/>
    <w:uiPriority w:val="99"/>
    <w:semiHidden/>
    <w:unhideWhenUsed/>
    <w:rsid w:val="00475B09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75B0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75B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75B0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B09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B0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75B0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75B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011E"/>
    <w:rPr>
      <w:color w:val="4B376B" w:themeColor="accent5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5B09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75B09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75B09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75B09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75B09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75B09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75B09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75B09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75B09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5B0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687B"/>
    <w:rPr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687B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687B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687B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75B0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75B09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75B09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75B09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75B09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75B09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75B09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75B09"/>
  </w:style>
  <w:style w:type="paragraph" w:styleId="List">
    <w:name w:val="List"/>
    <w:basedOn w:val="Normal"/>
    <w:uiPriority w:val="99"/>
    <w:semiHidden/>
    <w:unhideWhenUsed/>
    <w:rsid w:val="00475B0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75B0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75B0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75B0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75B0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75B0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75B0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75B0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75B0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75B0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75B0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75B0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75B0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75B0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75B0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75B0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75B0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75B0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75B0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75B0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75B0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75B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75B0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75B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75B0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75B09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75B0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75B0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75B09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75B09"/>
  </w:style>
  <w:style w:type="character" w:styleId="PageNumber">
    <w:name w:val="page number"/>
    <w:basedOn w:val="DefaultParagraphFont"/>
    <w:uiPriority w:val="99"/>
    <w:semiHidden/>
    <w:unhideWhenUsed/>
    <w:rsid w:val="00475B09"/>
  </w:style>
  <w:style w:type="table" w:styleId="PlainTable1">
    <w:name w:val="Plain Table 1"/>
    <w:basedOn w:val="TableNormal"/>
    <w:uiPriority w:val="41"/>
    <w:rsid w:val="00475B0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5B0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5B0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75B09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5B0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B687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B687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75B0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75B09"/>
  </w:style>
  <w:style w:type="paragraph" w:styleId="Signature">
    <w:name w:val="Signature"/>
    <w:basedOn w:val="Normal"/>
    <w:link w:val="Signature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75B09"/>
  </w:style>
  <w:style w:type="character" w:styleId="Strong">
    <w:name w:val="Strong"/>
    <w:basedOn w:val="DefaultParagraphFont"/>
    <w:uiPriority w:val="22"/>
    <w:semiHidden/>
    <w:unhideWhenUsed/>
    <w:qFormat/>
    <w:rsid w:val="00475B09"/>
    <w:rPr>
      <w:b/>
      <w:bCs/>
    </w:rPr>
  </w:style>
  <w:style w:type="paragraph" w:styleId="Subtitle">
    <w:name w:val="Subtitle"/>
    <w:basedOn w:val="Normal"/>
    <w:link w:val="SubtitleChar"/>
    <w:uiPriority w:val="2"/>
    <w:qFormat/>
    <w:rsid w:val="00115442"/>
    <w:pPr>
      <w:numPr>
        <w:ilvl w:val="1"/>
      </w:numPr>
      <w:jc w:val="right"/>
    </w:pPr>
  </w:style>
  <w:style w:type="character" w:customStyle="1" w:styleId="SubtitleChar">
    <w:name w:val="Subtitle Char"/>
    <w:basedOn w:val="DefaultParagraphFont"/>
    <w:link w:val="Subtitle"/>
    <w:uiPriority w:val="2"/>
    <w:rsid w:val="00115442"/>
  </w:style>
  <w:style w:type="character" w:styleId="SubtleEmphasis">
    <w:name w:val="Subtle Emphasis"/>
    <w:basedOn w:val="DefaultParagraphFont"/>
    <w:uiPriority w:val="19"/>
    <w:semiHidden/>
    <w:unhideWhenUsed/>
    <w:qFormat/>
    <w:rsid w:val="00475B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75B0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75B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75B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75B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75B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75B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75B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75B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75B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75B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75B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75B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75B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75B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75B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75B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75B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75B0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75B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75B0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75B0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75B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75B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75B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75B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75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75B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75B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7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75B0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5B0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75B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75B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75B0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75B0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5B0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75B0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75B0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75B0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87B"/>
    <w:pPr>
      <w:outlineLvl w:val="9"/>
    </w:pPr>
    <w:rPr>
      <w:rFonts w:eastAsiaTheme="majorEastAsia" w:cstheme="majorBidi"/>
      <w:bC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58"/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jib\AppData\Roaming\Microsoft\Templates\Travel%20itinerary%20and%20personal%20data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06505C8DF8417CA2B5B77C14D9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45C75-67C7-4877-A0BF-EEF558222464}"/>
      </w:docPartPr>
      <w:docPartBody>
        <w:p w:rsidR="00000000" w:rsidRDefault="00B921BD">
          <w:pPr>
            <w:pStyle w:val="FC06505C8DF8417CA2B5B77C14D9E8E4"/>
          </w:pPr>
          <w:r w:rsidRPr="005C237A">
            <w:t>Personal Data Form for Trip</w:t>
          </w:r>
        </w:p>
      </w:docPartBody>
    </w:docPart>
    <w:docPart>
      <w:docPartPr>
        <w:name w:val="A9216D100C0F40A8ACFB39D776831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CA349-7CC4-47E2-90D7-9407520D7C85}"/>
      </w:docPartPr>
      <w:docPartBody>
        <w:p w:rsidR="00000000" w:rsidRDefault="00B921BD">
          <w:pPr>
            <w:pStyle w:val="A9216D100C0F40A8ACFB39D7768317D0"/>
          </w:pPr>
          <w:r w:rsidRPr="00D52232">
            <w:t>Print and take a copy of this form with you on your trip. Also leave a copy at home with a friend or relative.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14"/>
    <w:rsid w:val="001B5814"/>
    <w:rsid w:val="00B9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6505C8DF8417CA2B5B77C14D9E8E4">
    <w:name w:val="FC06505C8DF8417CA2B5B77C14D9E8E4"/>
  </w:style>
  <w:style w:type="paragraph" w:customStyle="1" w:styleId="A9216D100C0F40A8ACFB39D7768317D0">
    <w:name w:val="A9216D100C0F40A8ACFB39D7768317D0"/>
  </w:style>
  <w:style w:type="paragraph" w:customStyle="1" w:styleId="2E27C0E158AE4FBD9F13C957078BBF0E">
    <w:name w:val="2E27C0E158AE4FBD9F13C957078BBF0E"/>
  </w:style>
  <w:style w:type="paragraph" w:customStyle="1" w:styleId="9870C2B0E44C426782739BF07830AF56">
    <w:name w:val="9870C2B0E44C426782739BF07830AF56"/>
  </w:style>
  <w:style w:type="paragraph" w:customStyle="1" w:styleId="19C1D40BBB4C4C278DF756E4BFF24E08">
    <w:name w:val="19C1D40BBB4C4C278DF756E4BFF24E08"/>
  </w:style>
  <w:style w:type="paragraph" w:customStyle="1" w:styleId="B71E1D9805B74181853D33F7C09574A7">
    <w:name w:val="B71E1D9805B74181853D33F7C09574A7"/>
  </w:style>
  <w:style w:type="paragraph" w:customStyle="1" w:styleId="C4088F76AFCB4B6F970693038220E5CC">
    <w:name w:val="C4088F76AFCB4B6F970693038220E5CC"/>
  </w:style>
  <w:style w:type="paragraph" w:customStyle="1" w:styleId="2231DADE61634A9A89F35142B4D4D835">
    <w:name w:val="2231DADE61634A9A89F35142B4D4D835"/>
  </w:style>
  <w:style w:type="paragraph" w:customStyle="1" w:styleId="5630969692D140FAA349B0D516518E41">
    <w:name w:val="5630969692D140FAA349B0D516518E41"/>
  </w:style>
  <w:style w:type="paragraph" w:customStyle="1" w:styleId="B4BE83D353204A63AE8190AFEDED5240">
    <w:name w:val="B4BE83D353204A63AE8190AFEDED5240"/>
  </w:style>
  <w:style w:type="paragraph" w:customStyle="1" w:styleId="E8BBFD276C8D48AA9D268D8C17DDED34">
    <w:name w:val="E8BBFD276C8D48AA9D268D8C17DDED34"/>
  </w:style>
  <w:style w:type="paragraph" w:customStyle="1" w:styleId="B45800EDE34F4E68BA4D47F8EDA338E5">
    <w:name w:val="B45800EDE34F4E68BA4D47F8EDA338E5"/>
  </w:style>
  <w:style w:type="paragraph" w:customStyle="1" w:styleId="1867A4AC56794B948F8A32B2CE62D268">
    <w:name w:val="1867A4AC56794B948F8A32B2CE62D268"/>
  </w:style>
  <w:style w:type="paragraph" w:customStyle="1" w:styleId="68ACBFB6B19240EEB9DD86B7221C1D85">
    <w:name w:val="68ACBFB6B19240EEB9DD86B7221C1D85"/>
  </w:style>
  <w:style w:type="paragraph" w:customStyle="1" w:styleId="1F098BCC4CA34158B6AB51D2032ED1F2">
    <w:name w:val="1F098BCC4CA34158B6AB51D2032ED1F2"/>
  </w:style>
  <w:style w:type="paragraph" w:customStyle="1" w:styleId="D67141FB02884F17BF86523772CCB641">
    <w:name w:val="D67141FB02884F17BF86523772CCB641"/>
  </w:style>
  <w:style w:type="paragraph" w:customStyle="1" w:styleId="67D53CBAD54B480C827E710B6868A498">
    <w:name w:val="67D53CBAD54B480C827E710B6868A498"/>
  </w:style>
  <w:style w:type="paragraph" w:customStyle="1" w:styleId="2F9A55EDA6CC44E0AC6650B845D0293C">
    <w:name w:val="2F9A55EDA6CC44E0AC6650B845D0293C"/>
  </w:style>
  <w:style w:type="paragraph" w:customStyle="1" w:styleId="B727C6ACB29949E48393BC87D4B220CE">
    <w:name w:val="B727C6ACB29949E48393BC87D4B220CE"/>
  </w:style>
  <w:style w:type="paragraph" w:customStyle="1" w:styleId="2005AFD45A274F9C9050E80E707BB8CF">
    <w:name w:val="2005AFD45A274F9C9050E80E707BB8CF"/>
  </w:style>
  <w:style w:type="paragraph" w:customStyle="1" w:styleId="E383E506431D4FAE919F053E1EBC8231">
    <w:name w:val="E383E506431D4FAE919F053E1EBC8231"/>
  </w:style>
  <w:style w:type="paragraph" w:customStyle="1" w:styleId="AB01D3055D6C48158A0A9B7D6DC8AF56">
    <w:name w:val="AB01D3055D6C48158A0A9B7D6DC8AF56"/>
  </w:style>
  <w:style w:type="paragraph" w:customStyle="1" w:styleId="B3F232580F9E47058BA6AFA985604700">
    <w:name w:val="B3F232580F9E47058BA6AFA985604700"/>
  </w:style>
  <w:style w:type="paragraph" w:customStyle="1" w:styleId="12114D1C6D4544D9B60A06BB279F0515">
    <w:name w:val="12114D1C6D4544D9B60A06BB279F0515"/>
  </w:style>
  <w:style w:type="paragraph" w:customStyle="1" w:styleId="DF50DD59C1B54E3BAD04477A48131708">
    <w:name w:val="DF50DD59C1B54E3BAD04477A48131708"/>
  </w:style>
  <w:style w:type="paragraph" w:customStyle="1" w:styleId="C61A8FB5A34040EC893E2B6527505D28">
    <w:name w:val="C61A8FB5A34040EC893E2B6527505D28"/>
  </w:style>
  <w:style w:type="paragraph" w:customStyle="1" w:styleId="2CE96D3C3FC743CCAEC7245651A636A8">
    <w:name w:val="2CE96D3C3FC743CCAEC7245651A636A8"/>
  </w:style>
  <w:style w:type="paragraph" w:customStyle="1" w:styleId="6EDE097E7A194B18B41477FC2CADA424">
    <w:name w:val="6EDE097E7A194B18B41477FC2CADA424"/>
  </w:style>
  <w:style w:type="paragraph" w:customStyle="1" w:styleId="268A4C482E4E417F96DC0DF969E4D0EE">
    <w:name w:val="268A4C482E4E417F96DC0DF969E4D0EE"/>
  </w:style>
  <w:style w:type="paragraph" w:customStyle="1" w:styleId="266810EED01E42BEA3CB2B146433A138">
    <w:name w:val="266810EED01E42BEA3CB2B146433A138"/>
  </w:style>
  <w:style w:type="paragraph" w:customStyle="1" w:styleId="62668A83EE9348ADAE0CF2CCFECF3F47">
    <w:name w:val="62668A83EE9348ADAE0CF2CCFECF3F47"/>
  </w:style>
  <w:style w:type="paragraph" w:customStyle="1" w:styleId="6C06C02E668B4E3387CA243F562D86B4">
    <w:name w:val="6C06C02E668B4E3387CA243F562D86B4"/>
  </w:style>
  <w:style w:type="paragraph" w:customStyle="1" w:styleId="D65B97A1C9A248D7BD12D8873755AE34">
    <w:name w:val="D65B97A1C9A248D7BD12D8873755AE34"/>
  </w:style>
  <w:style w:type="paragraph" w:customStyle="1" w:styleId="CF25764106694BEF9A4A20EFAF02E2A8">
    <w:name w:val="CF25764106694BEF9A4A20EFAF02E2A8"/>
  </w:style>
  <w:style w:type="paragraph" w:customStyle="1" w:styleId="2A11E013B63C4C0E904E97B13BDE7438">
    <w:name w:val="2A11E013B63C4C0E904E97B13BDE7438"/>
  </w:style>
  <w:style w:type="paragraph" w:customStyle="1" w:styleId="792B7E0217CA4AD9A91293F830EBA83E">
    <w:name w:val="792B7E0217CA4AD9A91293F830EBA83E"/>
  </w:style>
  <w:style w:type="paragraph" w:customStyle="1" w:styleId="3734FE8395314972B7428BCA2FF9F45A">
    <w:name w:val="3734FE8395314972B7428BCA2FF9F45A"/>
  </w:style>
  <w:style w:type="paragraph" w:customStyle="1" w:styleId="F091C330558E4239B50129A570769842">
    <w:name w:val="F091C330558E4239B50129A570769842"/>
  </w:style>
  <w:style w:type="paragraph" w:customStyle="1" w:styleId="958BD42D1AE248A981774B8F20B821F8">
    <w:name w:val="958BD42D1AE248A981774B8F20B821F8"/>
  </w:style>
  <w:style w:type="paragraph" w:customStyle="1" w:styleId="211AD6CEF5D2415E85273E46808DE6E4">
    <w:name w:val="211AD6CEF5D2415E85273E46808DE6E4"/>
  </w:style>
  <w:style w:type="paragraph" w:customStyle="1" w:styleId="7F40218FC47646D4B376E1ED026C8A08">
    <w:name w:val="7F40218FC47646D4B376E1ED026C8A08"/>
  </w:style>
  <w:style w:type="paragraph" w:customStyle="1" w:styleId="00114C04A71D47BBB9CC0322C03511EC">
    <w:name w:val="00114C04A71D47BBB9CC0322C03511EC"/>
  </w:style>
  <w:style w:type="paragraph" w:customStyle="1" w:styleId="7F073B5774754D768F7589AE93B09CD4">
    <w:name w:val="7F073B5774754D768F7589AE93B09CD4"/>
  </w:style>
  <w:style w:type="paragraph" w:customStyle="1" w:styleId="9BBFD347748D4234B6043F03A5E65B3A">
    <w:name w:val="9BBFD347748D4234B6043F03A5E65B3A"/>
  </w:style>
  <w:style w:type="paragraph" w:customStyle="1" w:styleId="2D2A8F03E5BE4B05878FE1058207566B">
    <w:name w:val="2D2A8F03E5BE4B05878FE1058207566B"/>
  </w:style>
  <w:style w:type="paragraph" w:customStyle="1" w:styleId="070DA65B46634EC69E630D59148E24F1">
    <w:name w:val="070DA65B46634EC69E630D59148E24F1"/>
  </w:style>
  <w:style w:type="paragraph" w:customStyle="1" w:styleId="31707347BF7A4BBE9A6835A425F9A36D">
    <w:name w:val="31707347BF7A4BBE9A6835A425F9A36D"/>
  </w:style>
  <w:style w:type="paragraph" w:customStyle="1" w:styleId="EC6AEE4710044510871A6571B7F3D149">
    <w:name w:val="EC6AEE4710044510871A6571B7F3D149"/>
  </w:style>
  <w:style w:type="paragraph" w:customStyle="1" w:styleId="E27E81F2362445B8AE45274BD0CA51F4">
    <w:name w:val="E27E81F2362445B8AE45274BD0CA51F4"/>
  </w:style>
  <w:style w:type="paragraph" w:customStyle="1" w:styleId="325313E7858C4F0E9CCCC0C0C56CF45A">
    <w:name w:val="325313E7858C4F0E9CCCC0C0C56CF45A"/>
  </w:style>
  <w:style w:type="paragraph" w:customStyle="1" w:styleId="0D05C029806542DE907EDE23C858F927">
    <w:name w:val="0D05C029806542DE907EDE23C858F927"/>
  </w:style>
  <w:style w:type="paragraph" w:customStyle="1" w:styleId="972A571D8A104E91AD1CCA76A0DE5DD4">
    <w:name w:val="972A571D8A104E91AD1CCA76A0DE5DD4"/>
  </w:style>
  <w:style w:type="paragraph" w:customStyle="1" w:styleId="6BDF35C61DC54109A4101A51DFE0E84B">
    <w:name w:val="6BDF35C61DC54109A4101A51DFE0E84B"/>
  </w:style>
  <w:style w:type="paragraph" w:customStyle="1" w:styleId="3CB5BC2C00CD459189B20D8938967768">
    <w:name w:val="3CB5BC2C00CD459189B20D8938967768"/>
  </w:style>
  <w:style w:type="paragraph" w:customStyle="1" w:styleId="B352E46E6DF34077B1169D0BBE0D8F5F">
    <w:name w:val="B352E46E6DF34077B1169D0BBE0D8F5F"/>
  </w:style>
  <w:style w:type="paragraph" w:customStyle="1" w:styleId="187EB6730584402C913FD66282E31AF9">
    <w:name w:val="187EB6730584402C913FD66282E31AF9"/>
  </w:style>
  <w:style w:type="paragraph" w:customStyle="1" w:styleId="6DA2A7B6FD5F4C8988F265FD6F185610">
    <w:name w:val="6DA2A7B6FD5F4C8988F265FD6F185610"/>
  </w:style>
  <w:style w:type="paragraph" w:customStyle="1" w:styleId="3535DEF3BA8D48FAB021F90F7642C5C1">
    <w:name w:val="3535DEF3BA8D48FAB021F90F7642C5C1"/>
  </w:style>
  <w:style w:type="paragraph" w:customStyle="1" w:styleId="4C1CC3C9C01A4564BE78B2D0818FC7B6">
    <w:name w:val="4C1CC3C9C01A4564BE78B2D0818FC7B6"/>
  </w:style>
  <w:style w:type="paragraph" w:customStyle="1" w:styleId="2E0722031ADF4D4C8F84A5157E99A96F">
    <w:name w:val="2E0722031ADF4D4C8F84A5157E99A96F"/>
  </w:style>
  <w:style w:type="paragraph" w:customStyle="1" w:styleId="E3AD76CA2E064179A2E3BF9ADCBFA430">
    <w:name w:val="E3AD76CA2E064179A2E3BF9ADCBFA430"/>
  </w:style>
  <w:style w:type="paragraph" w:customStyle="1" w:styleId="9E27495E6C264023A86ECF5FAB7D5BAA">
    <w:name w:val="9E27495E6C264023A86ECF5FAB7D5BAA"/>
  </w:style>
  <w:style w:type="paragraph" w:customStyle="1" w:styleId="DAB0362FCE1A4153BD39539847C460B2">
    <w:name w:val="DAB0362FCE1A4153BD39539847C460B2"/>
  </w:style>
  <w:style w:type="paragraph" w:customStyle="1" w:styleId="93675F47D8484973A87999165DD2D46E">
    <w:name w:val="93675F47D8484973A87999165DD2D46E"/>
  </w:style>
  <w:style w:type="paragraph" w:customStyle="1" w:styleId="375F7CEA048242BFA34BC7C1C8CDAF48">
    <w:name w:val="375F7CEA048242BFA34BC7C1C8CDAF48"/>
  </w:style>
  <w:style w:type="paragraph" w:customStyle="1" w:styleId="14E6C6DA35184E45A9A913D24C63D4CE">
    <w:name w:val="14E6C6DA35184E45A9A913D24C63D4CE"/>
  </w:style>
  <w:style w:type="paragraph" w:customStyle="1" w:styleId="02ECE7D3F171483DB34AA8AC74D40B96">
    <w:name w:val="02ECE7D3F171483DB34AA8AC74D40B96"/>
  </w:style>
  <w:style w:type="paragraph" w:customStyle="1" w:styleId="E3D14521B55A4D5094AF0667F93D6660">
    <w:name w:val="E3D14521B55A4D5094AF0667F93D6660"/>
  </w:style>
  <w:style w:type="paragraph" w:customStyle="1" w:styleId="FA1D88E7CC324FB9B8AD8C09BA8C106F">
    <w:name w:val="FA1D88E7CC324FB9B8AD8C09BA8C106F"/>
  </w:style>
  <w:style w:type="paragraph" w:customStyle="1" w:styleId="8E179C754FD84586B1630CB8D50EBD91">
    <w:name w:val="8E179C754FD84586B1630CB8D50EBD91"/>
  </w:style>
  <w:style w:type="paragraph" w:customStyle="1" w:styleId="DAD14AE30D06404DA5163C4BE1183160">
    <w:name w:val="DAD14AE30D06404DA5163C4BE1183160"/>
  </w:style>
  <w:style w:type="paragraph" w:customStyle="1" w:styleId="04C7D9B78D3D4D669A6343530E4934F3">
    <w:name w:val="04C7D9B78D3D4D669A6343530E4934F3"/>
  </w:style>
  <w:style w:type="paragraph" w:customStyle="1" w:styleId="F90F251CDB9E49D487519BD61BCE0AAC">
    <w:name w:val="F90F251CDB9E49D487519BD61BCE0AAC"/>
  </w:style>
  <w:style w:type="paragraph" w:customStyle="1" w:styleId="C3E61710C59A4CB29D3050AE24FBE393">
    <w:name w:val="C3E61710C59A4CB29D3050AE24FBE393"/>
  </w:style>
  <w:style w:type="paragraph" w:customStyle="1" w:styleId="620FD25C4F8A4CEA8C2A64AFFDA59B68">
    <w:name w:val="620FD25C4F8A4CEA8C2A64AFFDA59B68"/>
  </w:style>
  <w:style w:type="paragraph" w:customStyle="1" w:styleId="E2F2F60EF7544198A2262ED93C390C18">
    <w:name w:val="E2F2F60EF7544198A2262ED93C390C18"/>
  </w:style>
  <w:style w:type="paragraph" w:customStyle="1" w:styleId="5E5F449C4AE9424994D63060AD47CF0A">
    <w:name w:val="5E5F449C4AE9424994D63060AD47CF0A"/>
  </w:style>
  <w:style w:type="paragraph" w:customStyle="1" w:styleId="D411E1B5E1EE49E9A033DC488DA0CC96">
    <w:name w:val="D411E1B5E1EE49E9A033DC488DA0CC96"/>
  </w:style>
  <w:style w:type="paragraph" w:customStyle="1" w:styleId="E554C928552D479D8FD7ACE8695C6A06">
    <w:name w:val="E554C928552D479D8FD7ACE8695C6A06"/>
  </w:style>
  <w:style w:type="paragraph" w:customStyle="1" w:styleId="0EBF2D954F274C5599AA04CC45DE1A74">
    <w:name w:val="0EBF2D954F274C5599AA04CC45DE1A74"/>
  </w:style>
  <w:style w:type="paragraph" w:customStyle="1" w:styleId="E46DA6F568AF4D0B8719F3D5E5F28A9A">
    <w:name w:val="E46DA6F568AF4D0B8719F3D5E5F28A9A"/>
  </w:style>
  <w:style w:type="paragraph" w:customStyle="1" w:styleId="828C3C552EDC4471ADACE379791666E4">
    <w:name w:val="828C3C552EDC4471ADACE379791666E4"/>
  </w:style>
  <w:style w:type="paragraph" w:customStyle="1" w:styleId="F0210FECEB594F8F92B452732ABA4B11">
    <w:name w:val="F0210FECEB594F8F92B452732ABA4B11"/>
  </w:style>
  <w:style w:type="paragraph" w:customStyle="1" w:styleId="3893507199084CF098FC59C045870668">
    <w:name w:val="3893507199084CF098FC59C045870668"/>
  </w:style>
  <w:style w:type="paragraph" w:customStyle="1" w:styleId="4CF5D28FBDF2459892794600A575D199">
    <w:name w:val="4CF5D28FBDF2459892794600A575D199"/>
  </w:style>
  <w:style w:type="paragraph" w:customStyle="1" w:styleId="965FEC674CB443B9BA6A04F98393FE1D">
    <w:name w:val="965FEC674CB443B9BA6A04F98393FE1D"/>
  </w:style>
  <w:style w:type="paragraph" w:customStyle="1" w:styleId="0B20284A440C4BF68FDE5EADD598E6CF">
    <w:name w:val="0B20284A440C4BF68FDE5EADD598E6CF"/>
  </w:style>
  <w:style w:type="paragraph" w:customStyle="1" w:styleId="DA2ECC641F604525942CD5248781FFF3">
    <w:name w:val="DA2ECC641F604525942CD5248781FFF3"/>
  </w:style>
  <w:style w:type="paragraph" w:customStyle="1" w:styleId="029EBCFF0A1D4CB9B00A08D9F51C458C">
    <w:name w:val="029EBCFF0A1D4CB9B00A08D9F51C458C"/>
  </w:style>
  <w:style w:type="paragraph" w:customStyle="1" w:styleId="8A6B5250138F4E09AA8AF058EBEF05CC">
    <w:name w:val="8A6B5250138F4E09AA8AF058EBEF05CC"/>
  </w:style>
  <w:style w:type="paragraph" w:customStyle="1" w:styleId="24E2B11FEA30404586DAD100D4D0A4CC">
    <w:name w:val="24E2B11FEA30404586DAD100D4D0A4CC"/>
  </w:style>
  <w:style w:type="paragraph" w:customStyle="1" w:styleId="1214CA9E9DE8418391302FE643470E93">
    <w:name w:val="1214CA9E9DE8418391302FE643470E93"/>
  </w:style>
  <w:style w:type="paragraph" w:customStyle="1" w:styleId="F633A7E43E614F53B951B53567C55D45">
    <w:name w:val="F633A7E43E614F53B951B53567C55D45"/>
  </w:style>
  <w:style w:type="paragraph" w:customStyle="1" w:styleId="1C3453E99BE44E8787AA69ED1B92FB8E">
    <w:name w:val="1C3453E99BE44E8787AA69ED1B92FB8E"/>
  </w:style>
  <w:style w:type="paragraph" w:customStyle="1" w:styleId="BE7927F4A8804C6F969B4013EB07B594">
    <w:name w:val="BE7927F4A8804C6F969B4013EB07B594"/>
  </w:style>
  <w:style w:type="paragraph" w:customStyle="1" w:styleId="04A938B2B76B40668BA0CD8C8FBC1883">
    <w:name w:val="04A938B2B76B40668BA0CD8C8FBC1883"/>
  </w:style>
  <w:style w:type="paragraph" w:customStyle="1" w:styleId="05D8B3AFC57449229D557CEDCA93950D">
    <w:name w:val="05D8B3AFC57449229D557CEDCA93950D"/>
  </w:style>
  <w:style w:type="paragraph" w:customStyle="1" w:styleId="9033F9ADC9E046FFB731273A7CD28A82">
    <w:name w:val="9033F9ADC9E046FFB731273A7CD28A82"/>
  </w:style>
  <w:style w:type="paragraph" w:customStyle="1" w:styleId="EDE662C7D67949DC8027AC0F6CEE4CFF">
    <w:name w:val="EDE662C7D67949DC8027AC0F6CEE4CFF"/>
  </w:style>
  <w:style w:type="paragraph" w:customStyle="1" w:styleId="89B2A9D463CA4EE891C609414D00ABDB">
    <w:name w:val="89B2A9D463CA4EE891C609414D00ABDB"/>
  </w:style>
  <w:style w:type="paragraph" w:customStyle="1" w:styleId="8F696FE2C0FF49BBAAC4E09981F86BE6">
    <w:name w:val="8F696FE2C0FF49BBAAC4E09981F86BE6"/>
  </w:style>
  <w:style w:type="paragraph" w:customStyle="1" w:styleId="A32AF3BC847F4A29B054C0BFA5DF97B0">
    <w:name w:val="A32AF3BC847F4A29B054C0BFA5DF97B0"/>
  </w:style>
  <w:style w:type="paragraph" w:customStyle="1" w:styleId="DCF9B5F3C73048A6A9427FB3A07564C7">
    <w:name w:val="DCF9B5F3C73048A6A9427FB3A07564C7"/>
  </w:style>
  <w:style w:type="paragraph" w:customStyle="1" w:styleId="5A215B834F014D7FAAF2B55010B4A874">
    <w:name w:val="5A215B834F014D7FAAF2B55010B4A874"/>
  </w:style>
  <w:style w:type="paragraph" w:customStyle="1" w:styleId="F03247FDD2A84F5999CD3273EEBD3A8E">
    <w:name w:val="F03247FDD2A84F5999CD3273EEBD3A8E"/>
  </w:style>
  <w:style w:type="paragraph" w:customStyle="1" w:styleId="9D27B58578D04DC29017CE75C036C352">
    <w:name w:val="9D27B58578D04DC29017CE75C036C352"/>
  </w:style>
  <w:style w:type="paragraph" w:customStyle="1" w:styleId="0FC8DA70E2834CC08DE870DFC5DD4C68">
    <w:name w:val="0FC8DA70E2834CC08DE870DFC5DD4C68"/>
  </w:style>
  <w:style w:type="paragraph" w:customStyle="1" w:styleId="59FA426594134122BC9645B4171BD7A7">
    <w:name w:val="59FA426594134122BC9645B4171BD7A7"/>
  </w:style>
  <w:style w:type="paragraph" w:customStyle="1" w:styleId="06351A3C773D450F9A641DD6E4A2BB9C">
    <w:name w:val="06351A3C773D450F9A641DD6E4A2BB9C"/>
  </w:style>
  <w:style w:type="paragraph" w:customStyle="1" w:styleId="21F5ADCC17FB443DB67961806B199A12">
    <w:name w:val="21F5ADCC17FB443DB67961806B199A12"/>
  </w:style>
  <w:style w:type="paragraph" w:customStyle="1" w:styleId="E1043A4378A54B9CAED482EE9045DFD1">
    <w:name w:val="E1043A4378A54B9CAED482EE9045DFD1"/>
  </w:style>
  <w:style w:type="paragraph" w:customStyle="1" w:styleId="ECC86DCEF7054280B51A97832A10AF4A">
    <w:name w:val="ECC86DCEF7054280B51A97832A10AF4A"/>
  </w:style>
  <w:style w:type="paragraph" w:customStyle="1" w:styleId="824C5BDB023F48F3AEAEB33DED7AC8F4">
    <w:name w:val="824C5BDB023F48F3AEAEB33DED7AC8F4"/>
  </w:style>
  <w:style w:type="paragraph" w:customStyle="1" w:styleId="7D4E647051E346D78E32410BB0B3A285">
    <w:name w:val="7D4E647051E346D78E32410BB0B3A285"/>
  </w:style>
  <w:style w:type="paragraph" w:customStyle="1" w:styleId="74C28D2A8A7D4ABA971409640C2EFEED">
    <w:name w:val="74C28D2A8A7D4ABA971409640C2EFEED"/>
  </w:style>
  <w:style w:type="paragraph" w:customStyle="1" w:styleId="A387F944EE7B411E8779B3AB08D743BE">
    <w:name w:val="A387F944EE7B411E8779B3AB08D743BE"/>
  </w:style>
  <w:style w:type="paragraph" w:customStyle="1" w:styleId="2423588E33814461BBBEC9DBEFD7C9A6">
    <w:name w:val="2423588E33814461BBBEC9DBEFD7C9A6"/>
  </w:style>
  <w:style w:type="paragraph" w:customStyle="1" w:styleId="33B36EF8128F4CBD89ACE9F14693A3CA">
    <w:name w:val="33B36EF8128F4CBD89ACE9F14693A3CA"/>
  </w:style>
  <w:style w:type="paragraph" w:customStyle="1" w:styleId="F912D1D424C948F7B76E0C50D0EA5B67">
    <w:name w:val="F912D1D424C948F7B76E0C50D0EA5B67"/>
  </w:style>
  <w:style w:type="paragraph" w:customStyle="1" w:styleId="5D66C095DA364FBCA850A53B45CC2547">
    <w:name w:val="5D66C095DA364FBCA850A53B45CC2547"/>
  </w:style>
  <w:style w:type="paragraph" w:customStyle="1" w:styleId="A242516358DA4F2C9539EB88942D169C">
    <w:name w:val="A242516358DA4F2C9539EB88942D169C"/>
  </w:style>
  <w:style w:type="paragraph" w:customStyle="1" w:styleId="749D0DB8F1C64DBFA61E9FE976B06C02">
    <w:name w:val="749D0DB8F1C64DBFA61E9FE976B06C02"/>
  </w:style>
  <w:style w:type="paragraph" w:customStyle="1" w:styleId="9A7A56410A9C4DCAA6EEB77647ABF996">
    <w:name w:val="9A7A56410A9C4DCAA6EEB77647ABF996"/>
  </w:style>
  <w:style w:type="paragraph" w:customStyle="1" w:styleId="D0452DD3BF8441B6B41532AE0448164D">
    <w:name w:val="D0452DD3BF8441B6B41532AE0448164D"/>
  </w:style>
  <w:style w:type="paragraph" w:customStyle="1" w:styleId="E7BA6B4643F54EABA2B4AFBC87EE695C">
    <w:name w:val="E7BA6B4643F54EABA2B4AFBC87EE695C"/>
  </w:style>
  <w:style w:type="paragraph" w:customStyle="1" w:styleId="AD95465DB64F404FA8D91687A4EA156B">
    <w:name w:val="AD95465DB64F404FA8D91687A4EA156B"/>
  </w:style>
  <w:style w:type="paragraph" w:customStyle="1" w:styleId="6095A86C5CDE4C5EAF610885C30AB9CE">
    <w:name w:val="6095A86C5CDE4C5EAF610885C30AB9CE"/>
  </w:style>
  <w:style w:type="paragraph" w:customStyle="1" w:styleId="9BAAB45850814F429602C22DA5035405">
    <w:name w:val="9BAAB45850814F429602C22DA5035405"/>
  </w:style>
  <w:style w:type="paragraph" w:customStyle="1" w:styleId="1D70C81E80EB45EB9B78F3ACB5D4714D">
    <w:name w:val="1D70C81E80EB45EB9B78F3ACB5D4714D"/>
  </w:style>
  <w:style w:type="paragraph" w:customStyle="1" w:styleId="D4D8BD23104E4CD994B69FDC57F641C9">
    <w:name w:val="D4D8BD23104E4CD994B69FDC57F641C9"/>
  </w:style>
  <w:style w:type="paragraph" w:customStyle="1" w:styleId="8C28F3E41AE2439E858A6A54C6DC5C68">
    <w:name w:val="8C28F3E41AE2439E858A6A54C6DC5C68"/>
  </w:style>
  <w:style w:type="paragraph" w:customStyle="1" w:styleId="C7EFEF7A46084433A641EA546BEA4A49">
    <w:name w:val="C7EFEF7A46084433A641EA546BEA4A49"/>
  </w:style>
  <w:style w:type="paragraph" w:customStyle="1" w:styleId="B883BFE4818743C1BF62426D88B21364">
    <w:name w:val="B883BFE4818743C1BF62426D88B21364"/>
  </w:style>
  <w:style w:type="paragraph" w:customStyle="1" w:styleId="E85ED2ECB68A4580B318D8DD19E1DD77">
    <w:name w:val="E85ED2ECB68A4580B318D8DD19E1DD77"/>
  </w:style>
  <w:style w:type="paragraph" w:customStyle="1" w:styleId="0A21FA25BA9E4BA486DD8B8A0C8689EC">
    <w:name w:val="0A21FA25BA9E4BA486DD8B8A0C8689EC"/>
  </w:style>
  <w:style w:type="paragraph" w:customStyle="1" w:styleId="1FBB00D76C714660AB3BD2F2F1AD5791">
    <w:name w:val="1FBB00D76C714660AB3BD2F2F1AD5791"/>
  </w:style>
  <w:style w:type="paragraph" w:customStyle="1" w:styleId="7F4F1A7B7955481E9B4023BF32D803F5">
    <w:name w:val="7F4F1A7B7955481E9B4023BF32D803F5"/>
  </w:style>
  <w:style w:type="paragraph" w:customStyle="1" w:styleId="192E38BC029E4FB79983CF8E309A3C10">
    <w:name w:val="192E38BC029E4FB79983CF8E309A3C10"/>
  </w:style>
  <w:style w:type="paragraph" w:customStyle="1" w:styleId="31C101D9202B45628797A1AF540CA6EE">
    <w:name w:val="31C101D9202B45628797A1AF540CA6EE"/>
  </w:style>
  <w:style w:type="paragraph" w:customStyle="1" w:styleId="83E30BAE7F204B91AA8DBAA137C72216">
    <w:name w:val="83E30BAE7F204B91AA8DBAA137C72216"/>
  </w:style>
  <w:style w:type="paragraph" w:customStyle="1" w:styleId="6CCDCD93AC614D74956762B2BE3949F9">
    <w:name w:val="6CCDCD93AC614D74956762B2BE3949F9"/>
  </w:style>
  <w:style w:type="paragraph" w:customStyle="1" w:styleId="449D8A1926AD406CB6ACDCD13E36A4F7">
    <w:name w:val="449D8A1926AD406CB6ACDCD13E36A4F7"/>
  </w:style>
  <w:style w:type="paragraph" w:customStyle="1" w:styleId="F724F66DC24C4233A1BC373CD843E8D5">
    <w:name w:val="F724F66DC24C4233A1BC373CD843E8D5"/>
  </w:style>
  <w:style w:type="paragraph" w:customStyle="1" w:styleId="9E50F8EBE3C64973BF75836761917E82">
    <w:name w:val="9E50F8EBE3C64973BF75836761917E82"/>
  </w:style>
  <w:style w:type="paragraph" w:customStyle="1" w:styleId="6B5434F7195D4019B4A37419F367162E">
    <w:name w:val="6B5434F7195D4019B4A37419F367162E"/>
  </w:style>
  <w:style w:type="paragraph" w:customStyle="1" w:styleId="5B3877831E5C432080BD78AA9A35AC68">
    <w:name w:val="5B3877831E5C432080BD78AA9A35AC68"/>
  </w:style>
  <w:style w:type="paragraph" w:customStyle="1" w:styleId="E32006E26EE14EF386D62624F7AE4B5D">
    <w:name w:val="E32006E26EE14EF386D62624F7AE4B5D"/>
  </w:style>
  <w:style w:type="paragraph" w:customStyle="1" w:styleId="142841BB371A4A12B66134A8945906CB">
    <w:name w:val="142841BB371A4A12B66134A8945906CB"/>
  </w:style>
  <w:style w:type="paragraph" w:customStyle="1" w:styleId="17EFACC7E31F452C882B44E4C5C2AD5F">
    <w:name w:val="17EFACC7E31F452C882B44E4C5C2AD5F"/>
  </w:style>
  <w:style w:type="paragraph" w:customStyle="1" w:styleId="19844CC484904DD0819BB963E16F6C97">
    <w:name w:val="19844CC484904DD0819BB963E16F6C97"/>
  </w:style>
  <w:style w:type="paragraph" w:customStyle="1" w:styleId="3BD47F31A0F544278C27ABC93E0309C3">
    <w:name w:val="3BD47F31A0F544278C27ABC93E0309C3"/>
  </w:style>
  <w:style w:type="paragraph" w:customStyle="1" w:styleId="BD3462EFD05C4EAE886725BB1ADDCB35">
    <w:name w:val="BD3462EFD05C4EAE886725BB1ADDCB35"/>
  </w:style>
  <w:style w:type="paragraph" w:customStyle="1" w:styleId="C0B0313B537444F5AFB97291E7788A0B">
    <w:name w:val="C0B0313B537444F5AFB97291E7788A0B"/>
  </w:style>
  <w:style w:type="paragraph" w:customStyle="1" w:styleId="673C438672C94058B876D85164E1B89A">
    <w:name w:val="673C438672C94058B876D85164E1B89A"/>
  </w:style>
  <w:style w:type="paragraph" w:customStyle="1" w:styleId="7F6E2532F9F344D5B0460FB64385D43B">
    <w:name w:val="7F6E2532F9F344D5B0460FB64385D43B"/>
  </w:style>
  <w:style w:type="paragraph" w:customStyle="1" w:styleId="AD385EA287C14C3F8C305B58E1258BDB">
    <w:name w:val="AD385EA287C14C3F8C305B58E1258BDB"/>
  </w:style>
  <w:style w:type="paragraph" w:customStyle="1" w:styleId="8D718AE6169940ADA44592EA7898DAA8">
    <w:name w:val="8D718AE6169940ADA44592EA7898DAA8"/>
  </w:style>
  <w:style w:type="paragraph" w:customStyle="1" w:styleId="55A6AB80329E42ED9004C5EA3F1E2B85">
    <w:name w:val="55A6AB80329E42ED9004C5EA3F1E2B85"/>
  </w:style>
  <w:style w:type="paragraph" w:customStyle="1" w:styleId="477C140B4B0C4DA6BE5B95381466CEA1">
    <w:name w:val="477C140B4B0C4DA6BE5B95381466CEA1"/>
  </w:style>
  <w:style w:type="paragraph" w:customStyle="1" w:styleId="CFD002D609354D6BA0BE76E855B9E509">
    <w:name w:val="CFD002D609354D6BA0BE76E855B9E509"/>
  </w:style>
  <w:style w:type="paragraph" w:customStyle="1" w:styleId="0F3F233647014EF7A821273C3C0B4FBF">
    <w:name w:val="0F3F233647014EF7A821273C3C0B4FBF"/>
  </w:style>
  <w:style w:type="paragraph" w:customStyle="1" w:styleId="9D472F2FC6874E49A45402EBE2207221">
    <w:name w:val="9D472F2FC6874E49A45402EBE2207221"/>
  </w:style>
  <w:style w:type="paragraph" w:customStyle="1" w:styleId="9F01B8AE946C444CB0B1578275C123DE">
    <w:name w:val="9F01B8AE946C444CB0B1578275C123DE"/>
  </w:style>
  <w:style w:type="paragraph" w:customStyle="1" w:styleId="8F9DA8F4BBCF431A87A0C78F6FBFBF25">
    <w:name w:val="8F9DA8F4BBCF431A87A0C78F6FBFBF25"/>
  </w:style>
  <w:style w:type="paragraph" w:customStyle="1" w:styleId="29567BB82585472C8A95CFA7225E846A">
    <w:name w:val="29567BB82585472C8A95CFA7225E846A"/>
  </w:style>
  <w:style w:type="paragraph" w:customStyle="1" w:styleId="57DF7607D84244CC8F22C12B74CBC3E5">
    <w:name w:val="57DF7607D84244CC8F22C12B74CBC3E5"/>
  </w:style>
  <w:style w:type="paragraph" w:customStyle="1" w:styleId="FC46A02B6F7B4EA7B799CD2A3600618D">
    <w:name w:val="FC46A02B6F7B4EA7B799CD2A3600618D"/>
  </w:style>
  <w:style w:type="paragraph" w:customStyle="1" w:styleId="0CC41B7A42074BFF96588A4BB2EBEAD3">
    <w:name w:val="0CC41B7A42074BFF96588A4BB2EBEAD3"/>
  </w:style>
  <w:style w:type="paragraph" w:customStyle="1" w:styleId="8EF69359E09547F48A025A2BDC5EB121">
    <w:name w:val="8EF69359E09547F48A025A2BDC5EB121"/>
  </w:style>
  <w:style w:type="paragraph" w:customStyle="1" w:styleId="D0A985EC9BA4428EAFF04A0EB8BE1968">
    <w:name w:val="D0A985EC9BA4428EAFF04A0EB8BE1968"/>
  </w:style>
  <w:style w:type="paragraph" w:customStyle="1" w:styleId="F7D52C08BD094CA1962E59EDC9587911">
    <w:name w:val="F7D52C08BD094CA1962E59EDC9587911"/>
  </w:style>
  <w:style w:type="paragraph" w:customStyle="1" w:styleId="0EE3AAE09E784C2C978B92019BF9C13B">
    <w:name w:val="0EE3AAE09E784C2C978B92019BF9C13B"/>
  </w:style>
  <w:style w:type="paragraph" w:customStyle="1" w:styleId="A2821F423C194CF48B7E97175E0D0E81">
    <w:name w:val="A2821F423C194CF48B7E97175E0D0E81"/>
  </w:style>
  <w:style w:type="paragraph" w:customStyle="1" w:styleId="02EAAB2B4B0547EC82EF249BD2CFE27D">
    <w:name w:val="02EAAB2B4B0547EC82EF249BD2CFE27D"/>
  </w:style>
  <w:style w:type="paragraph" w:customStyle="1" w:styleId="34EE2A8BAA244A1AA75D8167A49EF042">
    <w:name w:val="34EE2A8BAA244A1AA75D8167A49EF042"/>
  </w:style>
  <w:style w:type="paragraph" w:customStyle="1" w:styleId="54F8F5812B404EC1A9BF9E80A0FE68E4">
    <w:name w:val="54F8F5812B404EC1A9BF9E80A0FE68E4"/>
  </w:style>
  <w:style w:type="paragraph" w:customStyle="1" w:styleId="9CFCD384BD014EAF872FAFE9C81DB8FA">
    <w:name w:val="9CFCD384BD014EAF872FAFE9C81DB8FA"/>
  </w:style>
  <w:style w:type="paragraph" w:customStyle="1" w:styleId="9E1926B688464F42ACA70083E8761D62">
    <w:name w:val="9E1926B688464F42ACA70083E8761D62"/>
  </w:style>
  <w:style w:type="paragraph" w:customStyle="1" w:styleId="8D734E8D24FD4F249DFE418EA8171BF2">
    <w:name w:val="8D734E8D24FD4F249DFE418EA8171BF2"/>
  </w:style>
  <w:style w:type="paragraph" w:customStyle="1" w:styleId="0D3E3DCF6C2F4545BDA1A3295759B02B">
    <w:name w:val="0D3E3DCF6C2F4545BDA1A3295759B02B"/>
  </w:style>
  <w:style w:type="paragraph" w:customStyle="1" w:styleId="06F66B31CC6A4E51BBDDAD20A2D7D9FE">
    <w:name w:val="06F66B31CC6A4E51BBDDAD20A2D7D9FE"/>
  </w:style>
  <w:style w:type="paragraph" w:customStyle="1" w:styleId="2FEE80A58E924BCAB81110CB885DB975">
    <w:name w:val="2FEE80A58E924BCAB81110CB885DB975"/>
  </w:style>
  <w:style w:type="paragraph" w:customStyle="1" w:styleId="46515C9C595C464DAE9B2072D911AD44">
    <w:name w:val="46515C9C595C464DAE9B2072D911AD44"/>
  </w:style>
  <w:style w:type="paragraph" w:customStyle="1" w:styleId="9BE68B47951343209047814C35EE7236">
    <w:name w:val="9BE68B47951343209047814C35EE7236"/>
  </w:style>
  <w:style w:type="paragraph" w:customStyle="1" w:styleId="06AB6944FE4A4F0781DD8572C5E1B110">
    <w:name w:val="06AB6944FE4A4F0781DD8572C5E1B110"/>
  </w:style>
  <w:style w:type="paragraph" w:customStyle="1" w:styleId="8F8DBA1DFD9941F6BF7E8206E100D4A0">
    <w:name w:val="8F8DBA1DFD9941F6BF7E8206E100D4A0"/>
  </w:style>
  <w:style w:type="paragraph" w:customStyle="1" w:styleId="F7E0A6E620474056914B08D8986571B7">
    <w:name w:val="F7E0A6E620474056914B08D8986571B7"/>
  </w:style>
  <w:style w:type="paragraph" w:customStyle="1" w:styleId="70D81BFE130940559020676C332CC995">
    <w:name w:val="70D81BFE130940559020676C332CC995"/>
  </w:style>
  <w:style w:type="paragraph" w:customStyle="1" w:styleId="89223EB0783049DA9E4D08C5FE39B6FE">
    <w:name w:val="89223EB0783049DA9E4D08C5FE39B6FE"/>
  </w:style>
  <w:style w:type="paragraph" w:customStyle="1" w:styleId="B0DC4162B4584AE29D10D3EF79CE22BC">
    <w:name w:val="B0DC4162B4584AE29D10D3EF79CE22BC"/>
  </w:style>
  <w:style w:type="paragraph" w:customStyle="1" w:styleId="7D7ADB7E150F44399F109FD6AC060CB7">
    <w:name w:val="7D7ADB7E150F44399F109FD6AC060CB7"/>
  </w:style>
  <w:style w:type="paragraph" w:customStyle="1" w:styleId="7866FA3753E4415D967BBF481F00FC17">
    <w:name w:val="7866FA3753E4415D967BBF481F00FC17"/>
  </w:style>
  <w:style w:type="paragraph" w:customStyle="1" w:styleId="1A9B60BC84674F30B2529E6DDBC52149">
    <w:name w:val="1A9B60BC84674F30B2529E6DDBC52149"/>
  </w:style>
  <w:style w:type="paragraph" w:customStyle="1" w:styleId="20D836B42B274685BABD0054925E315A">
    <w:name w:val="20D836B42B274685BABD0054925E315A"/>
  </w:style>
  <w:style w:type="paragraph" w:customStyle="1" w:styleId="F10C22A784F941EC8B1FC3AE481F8CC5">
    <w:name w:val="F10C22A784F941EC8B1FC3AE481F8CC5"/>
  </w:style>
  <w:style w:type="paragraph" w:customStyle="1" w:styleId="A627F6C57D204910BC41BFB60F83D54F">
    <w:name w:val="A627F6C57D204910BC41BFB60F83D54F"/>
  </w:style>
  <w:style w:type="paragraph" w:customStyle="1" w:styleId="B49F6094E21442DEB2713DF0FAFEFAF2">
    <w:name w:val="B49F6094E21442DEB2713DF0FAFEFAF2"/>
  </w:style>
  <w:style w:type="paragraph" w:customStyle="1" w:styleId="0CA83024B07A43728254FBDB415BAE49">
    <w:name w:val="0CA83024B07A43728254FBDB415BAE49"/>
  </w:style>
  <w:style w:type="paragraph" w:customStyle="1" w:styleId="3C71D7E98CF44960B7D0F3B57B85C94F">
    <w:name w:val="3C71D7E98CF44960B7D0F3B57B85C94F"/>
  </w:style>
  <w:style w:type="paragraph" w:customStyle="1" w:styleId="E5A6B15C47724334B3C3A3417E4C85E2">
    <w:name w:val="E5A6B15C47724334B3C3A3417E4C85E2"/>
  </w:style>
  <w:style w:type="paragraph" w:customStyle="1" w:styleId="4137A78F7F2241FD858D810729889116">
    <w:name w:val="4137A78F7F2241FD858D810729889116"/>
  </w:style>
  <w:style w:type="paragraph" w:customStyle="1" w:styleId="856273A344B44D5CAADFE2ABC9179AC0">
    <w:name w:val="856273A344B44D5CAADFE2ABC9179AC0"/>
    <w:rsid w:val="001B58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Personal data form for trip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itinerary and personal data form</Template>
  <TotalTime>12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Mujibul Islam Dipto</dc:creator>
  <cp:keywords>Complete Blood Count Test Sample</cp:keywords>
  <cp:lastModifiedBy>Mujibul Islam Dipto</cp:lastModifiedBy>
  <cp:revision>2</cp:revision>
  <dcterms:created xsi:type="dcterms:W3CDTF">2021-07-30T10:17:00Z</dcterms:created>
  <dcterms:modified xsi:type="dcterms:W3CDTF">2021-07-30T10:29:00Z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